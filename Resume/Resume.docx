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15F7C" w14:textId="7EFDD14E" w:rsidR="00131B4F" w:rsidRDefault="00131B4F" w:rsidP="008B2FAB">
      <w:pPr>
        <w:jc w:val="center"/>
        <w:rPr>
          <w:rFonts w:ascii="Arial" w:hAnsi="Arial" w:cs="Arial"/>
          <w:b/>
          <w:sz w:val="40"/>
          <w:szCs w:val="40"/>
        </w:rPr>
      </w:pPr>
      <w:r w:rsidRPr="008B2FAB">
        <w:rPr>
          <w:rFonts w:ascii="Arial" w:hAnsi="Arial" w:cs="Arial"/>
          <w:b/>
          <w:sz w:val="40"/>
          <w:szCs w:val="40"/>
        </w:rPr>
        <w:t>STEPHEN R. FAIRBROTHER</w:t>
      </w:r>
    </w:p>
    <w:p w14:paraId="6A53A52E" w14:textId="4DF55240" w:rsidR="00C04A22" w:rsidRPr="00C04A22" w:rsidRDefault="00C04A22" w:rsidP="008B2FAB">
      <w:pPr>
        <w:jc w:val="center"/>
        <w:rPr>
          <w:rFonts w:ascii="Arial" w:hAnsi="Arial" w:cs="Arial"/>
          <w:sz w:val="28"/>
          <w:szCs w:val="28"/>
        </w:rPr>
      </w:pPr>
      <w:r w:rsidRPr="00C04A22">
        <w:rPr>
          <w:rFonts w:ascii="Arial" w:hAnsi="Arial" w:cs="Arial"/>
          <w:sz w:val="28"/>
          <w:szCs w:val="28"/>
        </w:rPr>
        <w:t>South Coventry, PA</w:t>
      </w:r>
    </w:p>
    <w:p w14:paraId="42C06AFB" w14:textId="77777777" w:rsidR="00453EF7" w:rsidRPr="008B2FAB" w:rsidRDefault="00453EF7" w:rsidP="00453EF7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8B2FAB">
        <w:rPr>
          <w:rFonts w:ascii="Arial" w:hAnsi="Arial" w:cs="Arial"/>
          <w:sz w:val="28"/>
          <w:szCs w:val="28"/>
        </w:rPr>
        <w:t xml:space="preserve">484-919-7239   </w:t>
      </w:r>
      <w:r w:rsidRPr="008B2FAB">
        <w:rPr>
          <w:noProof/>
          <w:sz w:val="28"/>
          <w:szCs w:val="28"/>
        </w:rPr>
        <w:drawing>
          <wp:inline distT="0" distB="0" distL="0" distR="0" wp14:anchorId="6AD5059C" wp14:editId="09451721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ther-Mail-Metro-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FAB">
        <w:rPr>
          <w:sz w:val="28"/>
          <w:szCs w:val="28"/>
        </w:rPr>
        <w:t xml:space="preserve"> </w:t>
      </w:r>
      <w:r w:rsidRPr="008B2FAB">
        <w:rPr>
          <w:rFonts w:ascii="Arial" w:hAnsi="Arial" w:cs="Arial"/>
          <w:sz w:val="28"/>
          <w:szCs w:val="28"/>
        </w:rPr>
        <w:t>stephen.r.fairbrother@gmail.com</w:t>
      </w:r>
    </w:p>
    <w:p w14:paraId="308E5CD7" w14:textId="4A923618" w:rsidR="009606B2" w:rsidRDefault="00EC3D14" w:rsidP="009606B2">
      <w:pPr>
        <w:tabs>
          <w:tab w:val="center" w:pos="5148"/>
        </w:tabs>
        <w:ind w:left="360"/>
        <w:rPr>
          <w:rStyle w:val="Hyperlink"/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 xml:space="preserve">     </w:t>
      </w:r>
      <w:r w:rsidR="009606B2">
        <w:rPr>
          <w:rFonts w:ascii="Arial" w:hAnsi="Arial" w:cs="Arial"/>
          <w:color w:val="333333"/>
          <w:sz w:val="28"/>
          <w:szCs w:val="28"/>
        </w:rPr>
        <w:t xml:space="preserve">          </w:t>
      </w:r>
      <w:r>
        <w:rPr>
          <w:rFonts w:ascii="Arial" w:hAnsi="Arial" w:cs="Arial"/>
          <w:color w:val="333333"/>
          <w:sz w:val="28"/>
          <w:szCs w:val="28"/>
        </w:rPr>
        <w:t xml:space="preserve">    </w:t>
      </w:r>
      <w:r w:rsidR="008B2FAB" w:rsidRPr="008B2FAB">
        <w:rPr>
          <w:rFonts w:ascii="Arial" w:hAnsi="Arial" w:cs="Arial"/>
          <w:noProof/>
          <w:sz w:val="28"/>
          <w:szCs w:val="28"/>
          <w:lang w:eastAsia="en-US"/>
        </w:rPr>
        <w:drawing>
          <wp:inline distT="0" distB="0" distL="0" distR="0" wp14:anchorId="25620E13" wp14:editId="0F7190BC">
            <wp:extent cx="1524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-ic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FAB">
        <w:rPr>
          <w:rFonts w:ascii="Arial" w:hAnsi="Arial" w:cs="Arial"/>
          <w:color w:val="333333"/>
          <w:sz w:val="28"/>
          <w:szCs w:val="28"/>
        </w:rPr>
        <w:t xml:space="preserve"> </w:t>
      </w:r>
      <w:hyperlink r:id="rId10" w:history="1">
        <w:r w:rsidR="009606B2" w:rsidRPr="0018789A">
          <w:rPr>
            <w:rStyle w:val="Hyperlink"/>
            <w:rFonts w:ascii="Arial" w:hAnsi="Arial" w:cs="Arial"/>
            <w:sz w:val="28"/>
            <w:szCs w:val="28"/>
          </w:rPr>
          <w:t>https://www.linkedin.com/in/stephenfairbrother</w:t>
        </w:r>
      </w:hyperlink>
    </w:p>
    <w:p w14:paraId="10EDCAE5" w14:textId="0EC1D042" w:rsidR="00453EF7" w:rsidRPr="001374CD" w:rsidRDefault="00DF71C1" w:rsidP="0045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SR. </w:t>
      </w:r>
      <w:r w:rsidR="00453EF7">
        <w:rPr>
          <w:rFonts w:ascii="Arial" w:hAnsi="Arial" w:cs="Arial"/>
          <w:sz w:val="32"/>
          <w:szCs w:val="32"/>
        </w:rPr>
        <w:t xml:space="preserve">SYSTEMS ENGINEER | </w:t>
      </w:r>
      <w:r w:rsidR="009D48A8">
        <w:rPr>
          <w:rFonts w:ascii="Arial" w:hAnsi="Arial" w:cs="Arial"/>
          <w:sz w:val="32"/>
          <w:szCs w:val="32"/>
        </w:rPr>
        <w:t xml:space="preserve">OPERATIONS | DEVOPS TOOLS | </w:t>
      </w:r>
      <w:r w:rsidR="00453EF7">
        <w:rPr>
          <w:rFonts w:ascii="Arial" w:hAnsi="Arial" w:cs="Arial"/>
          <w:sz w:val="32"/>
          <w:szCs w:val="32"/>
        </w:rPr>
        <w:t>CONFIGU</w:t>
      </w:r>
      <w:r w:rsidR="005B10A5">
        <w:rPr>
          <w:rFonts w:ascii="Arial" w:hAnsi="Arial" w:cs="Arial"/>
          <w:sz w:val="32"/>
          <w:szCs w:val="32"/>
        </w:rPr>
        <w:t>R</w:t>
      </w:r>
      <w:r w:rsidR="00453EF7">
        <w:rPr>
          <w:rFonts w:ascii="Arial" w:hAnsi="Arial" w:cs="Arial"/>
          <w:sz w:val="32"/>
          <w:szCs w:val="32"/>
        </w:rPr>
        <w:t>ATION MANAGEMENT</w:t>
      </w:r>
      <w:r w:rsidR="009D48A8">
        <w:rPr>
          <w:rFonts w:ascii="Arial" w:hAnsi="Arial" w:cs="Arial"/>
          <w:sz w:val="32"/>
          <w:szCs w:val="32"/>
        </w:rPr>
        <w:t xml:space="preserve"> | BUILD MANAGEMENT</w:t>
      </w:r>
    </w:p>
    <w:p w14:paraId="4D1561C0" w14:textId="2B7296AB" w:rsidR="00160164" w:rsidRPr="00C04A22" w:rsidRDefault="00FE4703" w:rsidP="00496722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Sr. </w:t>
      </w:r>
      <w:r w:rsidR="00C04A22">
        <w:rPr>
          <w:rFonts w:ascii="Arial" w:hAnsi="Arial" w:cs="Arial"/>
          <w:b/>
        </w:rPr>
        <w:t>Systems Engineer</w:t>
      </w:r>
      <w:r w:rsidR="00F63BEA" w:rsidRPr="00C04A22">
        <w:rPr>
          <w:rFonts w:ascii="Arial" w:hAnsi="Arial" w:cs="Arial"/>
        </w:rPr>
        <w:t xml:space="preserve"> with an established track record having managed and performed most aspects of the software development </w:t>
      </w:r>
      <w:r w:rsidR="00C04A22" w:rsidRPr="00C04A22">
        <w:rPr>
          <w:rFonts w:ascii="Arial" w:hAnsi="Arial" w:cs="Arial"/>
        </w:rPr>
        <w:t xml:space="preserve">and delivery </w:t>
      </w:r>
      <w:r w:rsidR="00F63BEA" w:rsidRPr="00C04A22">
        <w:rPr>
          <w:rFonts w:ascii="Arial" w:hAnsi="Arial" w:cs="Arial"/>
        </w:rPr>
        <w:t>process</w:t>
      </w:r>
      <w:r w:rsidR="00E12968" w:rsidRPr="00C04A22">
        <w:rPr>
          <w:rFonts w:ascii="Arial" w:hAnsi="Arial" w:cs="Arial"/>
        </w:rPr>
        <w:t xml:space="preserve"> for a .Net application</w:t>
      </w:r>
      <w:r w:rsidR="000518B6" w:rsidRPr="00C04A22">
        <w:rPr>
          <w:rFonts w:ascii="Arial" w:hAnsi="Arial" w:cs="Arial"/>
        </w:rPr>
        <w:t xml:space="preserve"> that em</w:t>
      </w:r>
      <w:r w:rsidR="00C04A22" w:rsidRPr="00C04A22">
        <w:rPr>
          <w:rFonts w:ascii="Arial" w:hAnsi="Arial" w:cs="Arial"/>
        </w:rPr>
        <w:t xml:space="preserve">ployed </w:t>
      </w:r>
      <w:proofErr w:type="spellStart"/>
      <w:r w:rsidR="00C04A22" w:rsidRPr="00C04A22">
        <w:rPr>
          <w:rFonts w:ascii="Arial" w:hAnsi="Arial" w:cs="Arial"/>
        </w:rPr>
        <w:t>Artifactory</w:t>
      </w:r>
      <w:proofErr w:type="spellEnd"/>
      <w:r w:rsidR="00C04A22" w:rsidRPr="00C04A22">
        <w:rPr>
          <w:rFonts w:ascii="Arial" w:hAnsi="Arial" w:cs="Arial"/>
        </w:rPr>
        <w:t xml:space="preserve">, GitHub, </w:t>
      </w:r>
      <w:r w:rsidR="000518B6" w:rsidRPr="00C04A22">
        <w:rPr>
          <w:rFonts w:ascii="Arial" w:hAnsi="Arial" w:cs="Arial"/>
        </w:rPr>
        <w:t>Jenkins</w:t>
      </w:r>
      <w:r w:rsidR="00C04A22" w:rsidRPr="00C04A22">
        <w:rPr>
          <w:rFonts w:ascii="Arial" w:hAnsi="Arial" w:cs="Arial"/>
        </w:rPr>
        <w:t>, and Orchestration.</w:t>
      </w:r>
    </w:p>
    <w:p w14:paraId="7E86E07B" w14:textId="77777777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Facilitated software application development, as part of a cross-functional team that utilized Agile and the Scrum framework.   </w:t>
      </w:r>
    </w:p>
    <w:p w14:paraId="45E10460" w14:textId="06AB498C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Mastered, employed, and facilitated the use of multiple system tools.  </w:t>
      </w:r>
    </w:p>
    <w:p w14:paraId="1FCE4D70" w14:textId="77777777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Analyzed, determined, and resolved configuration issues and improved associated processes.  </w:t>
      </w:r>
      <w:r w:rsidR="00160164" w:rsidRPr="00C04A22">
        <w:rPr>
          <w:rFonts w:ascii="Arial" w:hAnsi="Arial" w:cs="Arial"/>
        </w:rPr>
        <w:t xml:space="preserve"> </w:t>
      </w:r>
    </w:p>
    <w:p w14:paraId="17E4669B" w14:textId="77777777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Tracked, researched, reported, tested, and resolved software issues discovered as </w:t>
      </w:r>
      <w:r w:rsidR="00D154E4" w:rsidRPr="00C04A22">
        <w:rPr>
          <w:rFonts w:ascii="Arial" w:hAnsi="Arial" w:cs="Arial"/>
        </w:rPr>
        <w:t xml:space="preserve">environments were </w:t>
      </w:r>
      <w:r w:rsidRPr="00C04A22">
        <w:rPr>
          <w:rFonts w:ascii="Arial" w:hAnsi="Arial" w:cs="Arial"/>
        </w:rPr>
        <w:t xml:space="preserve">installed and updated.  </w:t>
      </w:r>
    </w:p>
    <w:p w14:paraId="003A3FA8" w14:textId="72F9618A" w:rsidR="00F63BEA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>Designed</w:t>
      </w:r>
      <w:r w:rsidR="00C04A22">
        <w:rPr>
          <w:rFonts w:ascii="Arial" w:hAnsi="Arial" w:cs="Arial"/>
        </w:rPr>
        <w:t xml:space="preserve"> and</w:t>
      </w:r>
      <w:r w:rsidRPr="00C04A22">
        <w:rPr>
          <w:rFonts w:ascii="Arial" w:hAnsi="Arial" w:cs="Arial"/>
        </w:rPr>
        <w:t xml:space="preserve"> formulated an application cloning process that minimized configuration and accelerated full environment availability</w:t>
      </w:r>
      <w:r w:rsidR="008D041A" w:rsidRPr="00C04A22">
        <w:rPr>
          <w:rFonts w:ascii="Arial" w:hAnsi="Arial" w:cs="Arial"/>
        </w:rPr>
        <w:t>, saving 40 hours of configuration time</w:t>
      </w:r>
      <w:r w:rsidRPr="00C04A22">
        <w:rPr>
          <w:rFonts w:ascii="Arial" w:hAnsi="Arial" w:cs="Arial"/>
        </w:rPr>
        <w:t xml:space="preserve">.  </w:t>
      </w:r>
    </w:p>
    <w:p w14:paraId="0F5E8D76" w14:textId="55A8B665" w:rsidR="0028701B" w:rsidRPr="001374CD" w:rsidRDefault="00F63BEA" w:rsidP="00F63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jc w:val="center"/>
        <w:rPr>
          <w:rFonts w:ascii="Arial" w:hAnsi="Arial" w:cs="Arial"/>
          <w:sz w:val="32"/>
          <w:szCs w:val="32"/>
        </w:rPr>
      </w:pPr>
      <w:r w:rsidRPr="001374CD">
        <w:rPr>
          <w:rFonts w:ascii="Arial" w:hAnsi="Arial" w:cs="Arial"/>
          <w:sz w:val="32"/>
          <w:szCs w:val="32"/>
        </w:rPr>
        <w:t xml:space="preserve"> </w:t>
      </w:r>
      <w:r w:rsidR="0028701B" w:rsidRPr="001374CD">
        <w:rPr>
          <w:rFonts w:ascii="Arial" w:hAnsi="Arial" w:cs="Arial"/>
          <w:sz w:val="32"/>
          <w:szCs w:val="32"/>
        </w:rPr>
        <w:t>CORE COMPENTENCIES</w:t>
      </w:r>
    </w:p>
    <w:p w14:paraId="6389EA0E" w14:textId="77777777" w:rsidR="0028701B" w:rsidRDefault="0028701B" w:rsidP="00C04A22">
      <w:pPr>
        <w:spacing w:after="0"/>
        <w:rPr>
          <w:rFonts w:ascii="Times New Roman" w:hAnsi="Times New Roman" w:cs="Times New Roman"/>
          <w:sz w:val="32"/>
          <w:szCs w:val="32"/>
        </w:rPr>
        <w:sectPr w:rsidR="0028701B" w:rsidSect="00FB32D0">
          <w:footerReference w:type="default" r:id="rId11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0AD30B49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.Net Applications</w:t>
      </w:r>
    </w:p>
    <w:p w14:paraId="5D64968E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Agile</w:t>
      </w:r>
    </w:p>
    <w:p w14:paraId="76F0B7C6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Business Analysis</w:t>
      </w:r>
    </w:p>
    <w:p w14:paraId="0BC7203E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Configuration Management</w:t>
      </w:r>
    </w:p>
    <w:p w14:paraId="712CA0FE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Cross-functional Teams</w:t>
      </w:r>
    </w:p>
    <w:p w14:paraId="5829327F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DevOps Tools</w:t>
      </w:r>
    </w:p>
    <w:p w14:paraId="3F8326A7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IIS</w:t>
      </w:r>
    </w:p>
    <w:p w14:paraId="256E9974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Integration</w:t>
      </w:r>
    </w:p>
    <w:p w14:paraId="1F01C73E" w14:textId="77777777" w:rsidR="006C47D8" w:rsidRPr="00E45129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Microsoft Operating Systems</w:t>
      </w:r>
    </w:p>
    <w:p w14:paraId="22454FAC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PowerShell</w:t>
      </w:r>
    </w:p>
    <w:p w14:paraId="580E2B29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Process Improvement</w:t>
      </w:r>
    </w:p>
    <w:p w14:paraId="329AAE25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Quality Assurance</w:t>
      </w:r>
    </w:p>
    <w:p w14:paraId="73178AA5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Requirements Analysis</w:t>
      </w:r>
    </w:p>
    <w:p w14:paraId="692EC789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Scrum</w:t>
      </w:r>
    </w:p>
    <w:p w14:paraId="42A9CCAE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Software Build Management</w:t>
      </w:r>
    </w:p>
    <w:p w14:paraId="071DF6FF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Software Development</w:t>
      </w:r>
    </w:p>
    <w:p w14:paraId="23994890" w14:textId="77777777" w:rsidR="006C47D8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 xml:space="preserve">Software </w:t>
      </w:r>
      <w:r>
        <w:rPr>
          <w:rFonts w:ascii="Arial" w:eastAsiaTheme="majorEastAsia" w:hAnsi="Arial" w:cs="Arial"/>
          <w:lang w:eastAsia="ja-JP"/>
        </w:rPr>
        <w:t>Version Control</w:t>
      </w:r>
    </w:p>
    <w:p w14:paraId="4A81916E" w14:textId="77777777" w:rsidR="006C47D8" w:rsidRPr="000C37B6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SQL Server Administration</w:t>
      </w:r>
    </w:p>
    <w:p w14:paraId="67B50FFC" w14:textId="77777777" w:rsidR="006C47D8" w:rsidRPr="00E45129" w:rsidRDefault="006C47D8" w:rsidP="006C47D8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System Administration</w:t>
      </w:r>
    </w:p>
    <w:p w14:paraId="4149E966" w14:textId="77777777" w:rsidR="00F21957" w:rsidRDefault="00F21957">
      <w:pPr>
        <w:rPr>
          <w:rFonts w:ascii="Arial" w:eastAsiaTheme="majorEastAsia" w:hAnsi="Arial" w:cs="Arial"/>
        </w:rPr>
        <w:sectPr w:rsidR="00F21957" w:rsidSect="00F21957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p w14:paraId="36F43813" w14:textId="741D6436" w:rsidR="0034279E" w:rsidRPr="001374CD" w:rsidRDefault="00AB0E08" w:rsidP="00C04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CAREER HIGHLIGHTS</w:t>
      </w:r>
    </w:p>
    <w:p w14:paraId="259AA09D" w14:textId="77777777" w:rsidR="00A52F18" w:rsidRPr="00A52F18" w:rsidRDefault="00A52F18" w:rsidP="00A52F18">
      <w:pPr>
        <w:spacing w:after="0" w:line="300" w:lineRule="auto"/>
        <w:ind w:left="360"/>
        <w:rPr>
          <w:rFonts w:ascii="Arial" w:hAnsi="Arial" w:cs="Arial"/>
        </w:rPr>
      </w:pPr>
    </w:p>
    <w:p w14:paraId="22FD5E45" w14:textId="0E6DCE93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Installed, managed, and maintained over 50 QA environments</w:t>
      </w:r>
    </w:p>
    <w:p w14:paraId="6D164598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Performed on-demand environment refreshes with average completion time of 15 minutes</w:t>
      </w:r>
    </w:p>
    <w:p w14:paraId="0A78D1D5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Originated, designed, implemented, and documented a method for cloning environments that saved 40 hours of configuration time</w:t>
      </w:r>
    </w:p>
    <w:p w14:paraId="5816845C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Researched and resolved installed software issues for a .NET application with average resolution time under 10 minutes</w:t>
      </w:r>
    </w:p>
    <w:p w14:paraId="72E0AF29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Improved software installations reducing installation times by 20%</w:t>
      </w:r>
    </w:p>
    <w:p w14:paraId="09FC22D3" w14:textId="1B13D115" w:rsidR="005A3FF1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 xml:space="preserve">Managed software builds </w:t>
      </w:r>
      <w:r w:rsidR="006C47D8">
        <w:rPr>
          <w:rFonts w:ascii="Arial" w:hAnsi="Arial" w:cs="Arial"/>
        </w:rPr>
        <w:t xml:space="preserve">and deployments </w:t>
      </w:r>
      <w:r w:rsidRPr="000C37B6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 xml:space="preserve">3 </w:t>
      </w:r>
      <w:r w:rsidRPr="000C37B6">
        <w:rPr>
          <w:rFonts w:ascii="Arial" w:hAnsi="Arial" w:cs="Arial"/>
        </w:rPr>
        <w:t xml:space="preserve">simultaneous lines of development </w:t>
      </w:r>
    </w:p>
    <w:p w14:paraId="29661974" w14:textId="1D5A154D" w:rsidR="00131B4F" w:rsidRPr="00131B4F" w:rsidRDefault="00131B4F" w:rsidP="009E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  <w:sectPr w:rsidR="00131B4F" w:rsidRPr="00131B4F" w:rsidSect="00FB32D0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>
        <w:rPr>
          <w:rFonts w:ascii="Arial" w:hAnsi="Arial" w:cs="Arial"/>
          <w:sz w:val="32"/>
          <w:szCs w:val="32"/>
        </w:rPr>
        <w:lastRenderedPageBreak/>
        <w:t>W</w:t>
      </w:r>
      <w:r w:rsidR="005A3FF1">
        <w:rPr>
          <w:rFonts w:ascii="Arial" w:hAnsi="Arial" w:cs="Arial"/>
          <w:sz w:val="32"/>
          <w:szCs w:val="32"/>
        </w:rPr>
        <w:t xml:space="preserve">ORK </w:t>
      </w:r>
      <w:r>
        <w:rPr>
          <w:rFonts w:ascii="Arial" w:hAnsi="Arial" w:cs="Arial"/>
          <w:sz w:val="32"/>
          <w:szCs w:val="32"/>
        </w:rPr>
        <w:t>EXPERIENCE</w:t>
      </w:r>
    </w:p>
    <w:p w14:paraId="4E60D1E6" w14:textId="77777777" w:rsidR="00A52F18" w:rsidRDefault="00A52F18" w:rsidP="00D154E4">
      <w:pPr>
        <w:spacing w:after="0"/>
        <w:rPr>
          <w:rFonts w:ascii="Arial" w:hAnsi="Arial" w:cs="Arial"/>
          <w:b/>
          <w:sz w:val="24"/>
          <w:szCs w:val="24"/>
        </w:rPr>
      </w:pPr>
    </w:p>
    <w:p w14:paraId="33BDFDF8" w14:textId="477FC72F" w:rsidR="00EE4A25" w:rsidRDefault="00EE4A25" w:rsidP="00D154E4">
      <w:pPr>
        <w:spacing w:after="0"/>
        <w:rPr>
          <w:rFonts w:ascii="Arial" w:hAnsi="Arial" w:cs="Arial"/>
          <w:sz w:val="24"/>
          <w:szCs w:val="24"/>
        </w:rPr>
      </w:pPr>
      <w:r w:rsidRPr="00EE4A25">
        <w:rPr>
          <w:rFonts w:ascii="Arial" w:hAnsi="Arial" w:cs="Arial"/>
          <w:b/>
          <w:sz w:val="24"/>
          <w:szCs w:val="24"/>
        </w:rPr>
        <w:t>Cerner</w:t>
      </w:r>
      <w:r>
        <w:rPr>
          <w:rFonts w:ascii="Arial" w:hAnsi="Arial" w:cs="Arial"/>
          <w:b/>
          <w:sz w:val="24"/>
          <w:szCs w:val="24"/>
        </w:rPr>
        <w:t xml:space="preserve"> Corporation</w:t>
      </w:r>
      <w:r w:rsidR="009606B2">
        <w:rPr>
          <w:rFonts w:ascii="Arial" w:hAnsi="Arial" w:cs="Arial"/>
          <w:sz w:val="24"/>
          <w:szCs w:val="24"/>
        </w:rPr>
        <w:t xml:space="preserve">, Malvern, PA </w:t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4F1133">
        <w:rPr>
          <w:rFonts w:ascii="Arial" w:hAnsi="Arial" w:cs="Arial"/>
          <w:sz w:val="24"/>
          <w:szCs w:val="24"/>
        </w:rPr>
        <w:t xml:space="preserve">     </w:t>
      </w:r>
      <w:bookmarkStart w:id="0" w:name="_GoBack"/>
      <w:bookmarkEnd w:id="0"/>
      <w:r w:rsidR="009606B2">
        <w:rPr>
          <w:rFonts w:ascii="Arial" w:hAnsi="Arial" w:cs="Arial"/>
          <w:sz w:val="24"/>
          <w:szCs w:val="24"/>
        </w:rPr>
        <w:t>Feb</w:t>
      </w:r>
      <w:r>
        <w:rPr>
          <w:rFonts w:ascii="Arial" w:hAnsi="Arial" w:cs="Arial"/>
          <w:sz w:val="24"/>
          <w:szCs w:val="24"/>
        </w:rPr>
        <w:t xml:space="preserve"> 2015</w:t>
      </w:r>
      <w:r w:rsidR="009606B2">
        <w:rPr>
          <w:rFonts w:ascii="Arial" w:hAnsi="Arial" w:cs="Arial"/>
          <w:sz w:val="24"/>
          <w:szCs w:val="24"/>
        </w:rPr>
        <w:softHyphen/>
      </w:r>
      <w:r w:rsidR="009606B2">
        <w:rPr>
          <w:rFonts w:ascii="Arial" w:hAnsi="Arial" w:cs="Arial"/>
          <w:sz w:val="24"/>
          <w:szCs w:val="24"/>
        </w:rPr>
        <w:softHyphen/>
      </w:r>
      <w:r w:rsidR="009606B2">
        <w:rPr>
          <w:rFonts w:ascii="Arial" w:hAnsi="Arial" w:cs="Arial"/>
          <w:sz w:val="24"/>
          <w:szCs w:val="24"/>
        </w:rPr>
        <w:softHyphen/>
      </w:r>
      <w:r w:rsidR="00F24D17">
        <w:rPr>
          <w:rFonts w:ascii="Arial" w:hAnsi="Arial" w:cs="Arial"/>
          <w:sz w:val="24"/>
          <w:szCs w:val="24"/>
        </w:rPr>
        <w:t xml:space="preserve"> </w:t>
      </w:r>
      <w:r w:rsidR="001D61D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D61D8">
        <w:rPr>
          <w:rFonts w:ascii="Arial" w:hAnsi="Arial" w:cs="Arial"/>
          <w:sz w:val="24"/>
          <w:szCs w:val="24"/>
        </w:rPr>
        <w:t>Dec 2016</w:t>
      </w:r>
    </w:p>
    <w:p w14:paraId="654BDB69" w14:textId="0CDFA9A3" w:rsidR="00EE4A25" w:rsidRDefault="00FE4703" w:rsidP="00467097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Sr. </w:t>
      </w:r>
      <w:r w:rsidR="00EE4A25" w:rsidRPr="00617E6D">
        <w:rPr>
          <w:rFonts w:ascii="Arial" w:hAnsi="Arial" w:cs="Arial"/>
          <w:b/>
          <w:sz w:val="24"/>
          <w:szCs w:val="24"/>
        </w:rPr>
        <w:t>Systems Engineer</w:t>
      </w:r>
      <w:r w:rsidR="0050616B" w:rsidRPr="00617E6D">
        <w:rPr>
          <w:rFonts w:ascii="Arial" w:hAnsi="Arial" w:cs="Arial"/>
          <w:b/>
          <w:sz w:val="24"/>
          <w:szCs w:val="24"/>
        </w:rPr>
        <w:t>, Platform and Components</w:t>
      </w:r>
    </w:p>
    <w:p w14:paraId="6D9C89F7" w14:textId="640E9B37" w:rsidR="00467097" w:rsidRPr="00535E0C" w:rsidRDefault="00467097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 xml:space="preserve">Exceeded </w:t>
      </w:r>
      <w:r w:rsidR="005A3FF1">
        <w:rPr>
          <w:rFonts w:ascii="Arial" w:hAnsi="Arial" w:cs="Arial"/>
        </w:rPr>
        <w:t xml:space="preserve">management </w:t>
      </w:r>
      <w:r w:rsidRPr="00535E0C">
        <w:rPr>
          <w:rFonts w:ascii="Arial" w:hAnsi="Arial" w:cs="Arial"/>
        </w:rPr>
        <w:t xml:space="preserve">expectations in QA environment installation and maintenance </w:t>
      </w:r>
    </w:p>
    <w:p w14:paraId="65377BE1" w14:textId="7D1B9793" w:rsidR="00467097" w:rsidRPr="00535E0C" w:rsidRDefault="00467097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 xml:space="preserve">Improved software installations reducing installation times by 20% </w:t>
      </w:r>
    </w:p>
    <w:p w14:paraId="5307DFF9" w14:textId="77777777" w:rsidR="00535E0C" w:rsidRPr="00535E0C" w:rsidRDefault="00467097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>Contributed to move to new CM tools and software build management reducing configuration management complexity</w:t>
      </w:r>
      <w:r w:rsidR="00535E0C" w:rsidRPr="00535E0C">
        <w:rPr>
          <w:rFonts w:ascii="Arial" w:hAnsi="Arial" w:cs="Arial"/>
        </w:rPr>
        <w:t xml:space="preserve"> </w:t>
      </w:r>
    </w:p>
    <w:p w14:paraId="0D3988EC" w14:textId="55EF2915" w:rsidR="00535E0C" w:rsidRPr="00535E0C" w:rsidRDefault="00535E0C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>Documented 15 separate job functions for step-by-step execution</w:t>
      </w:r>
    </w:p>
    <w:p w14:paraId="37985C57" w14:textId="2DB65A67" w:rsidR="00535E0C" w:rsidRPr="005A3FF1" w:rsidRDefault="00467097" w:rsidP="005A3FF1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>Installed and delivered over 50 new QA environments</w:t>
      </w:r>
    </w:p>
    <w:p w14:paraId="51A6115C" w14:textId="77777777" w:rsidR="00A1715B" w:rsidRPr="00AB239E" w:rsidRDefault="00A1715B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Applied </w:t>
      </w:r>
      <w:r w:rsidRPr="00AB239E">
        <w:rPr>
          <w:rFonts w:ascii="Arial" w:hAnsi="Arial" w:cs="Arial"/>
        </w:rPr>
        <w:t xml:space="preserve">server </w:t>
      </w:r>
      <w:r>
        <w:rPr>
          <w:rFonts w:ascii="Arial" w:hAnsi="Arial" w:cs="Arial"/>
        </w:rPr>
        <w:t xml:space="preserve">OS </w:t>
      </w:r>
      <w:r w:rsidRPr="00AB239E">
        <w:rPr>
          <w:rFonts w:ascii="Arial" w:hAnsi="Arial" w:cs="Arial"/>
        </w:rPr>
        <w:t>patches and</w:t>
      </w:r>
      <w:r>
        <w:rPr>
          <w:rFonts w:ascii="Arial" w:hAnsi="Arial" w:cs="Arial"/>
        </w:rPr>
        <w:t xml:space="preserve"> updated service pack levels</w:t>
      </w:r>
    </w:p>
    <w:p w14:paraId="76CFBD24" w14:textId="5E03CE9C" w:rsidR="00467097" w:rsidRP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Built p</w:t>
      </w:r>
      <w:r w:rsidR="00467097" w:rsidRPr="00AB239E">
        <w:rPr>
          <w:rFonts w:ascii="Arial" w:hAnsi="Arial" w:cs="Arial"/>
        </w:rPr>
        <w:t xml:space="preserve">roduction level software and </w:t>
      </w:r>
      <w:r>
        <w:rPr>
          <w:rFonts w:ascii="Arial" w:hAnsi="Arial" w:cs="Arial"/>
        </w:rPr>
        <w:t xml:space="preserve">applied it to internal and </w:t>
      </w:r>
      <w:r w:rsidR="00467097" w:rsidRPr="00AB239E">
        <w:rPr>
          <w:rFonts w:ascii="Arial" w:hAnsi="Arial" w:cs="Arial"/>
        </w:rPr>
        <w:t>client</w:t>
      </w:r>
      <w:r>
        <w:rPr>
          <w:rFonts w:ascii="Arial" w:hAnsi="Arial" w:cs="Arial"/>
        </w:rPr>
        <w:t xml:space="preserve"> environments</w:t>
      </w:r>
    </w:p>
    <w:p w14:paraId="1A98078A" w14:textId="740CFB8E" w:rsidR="00467097" w:rsidRP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Analyzed </w:t>
      </w:r>
      <w:proofErr w:type="spellStart"/>
      <w:r w:rsidR="00467097" w:rsidRPr="00AB239E">
        <w:rPr>
          <w:rFonts w:ascii="Arial" w:hAnsi="Arial" w:cs="Arial"/>
        </w:rPr>
        <w:t>BlackDuck</w:t>
      </w:r>
      <w:proofErr w:type="spellEnd"/>
      <w:r w:rsidR="00467097" w:rsidRPr="00AB239E">
        <w:rPr>
          <w:rFonts w:ascii="Arial" w:hAnsi="Arial" w:cs="Arial"/>
        </w:rPr>
        <w:t xml:space="preserve"> scans </w:t>
      </w:r>
      <w:r>
        <w:rPr>
          <w:rFonts w:ascii="Arial" w:hAnsi="Arial" w:cs="Arial"/>
        </w:rPr>
        <w:t>for</w:t>
      </w:r>
      <w:r w:rsidR="00467097" w:rsidRPr="00AB239E">
        <w:rPr>
          <w:rFonts w:ascii="Arial" w:hAnsi="Arial" w:cs="Arial"/>
        </w:rPr>
        <w:t xml:space="preserve"> use of Open Source</w:t>
      </w:r>
    </w:p>
    <w:p w14:paraId="1AEC5F86" w14:textId="34A09506" w:rsidR="00467097" w:rsidRP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Deployed s</w:t>
      </w:r>
      <w:r w:rsidR="00467097" w:rsidRPr="00AB239E">
        <w:rPr>
          <w:rFonts w:ascii="Arial" w:hAnsi="Arial" w:cs="Arial"/>
        </w:rPr>
        <w:t>oftware using Orchestration</w:t>
      </w:r>
    </w:p>
    <w:p w14:paraId="7655688C" w14:textId="38DB9297" w:rsid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Allocated s</w:t>
      </w:r>
      <w:r w:rsidR="00AB239E" w:rsidRPr="00AB239E">
        <w:rPr>
          <w:rFonts w:ascii="Arial" w:hAnsi="Arial" w:cs="Arial"/>
        </w:rPr>
        <w:t>erver</w:t>
      </w:r>
      <w:r>
        <w:rPr>
          <w:rFonts w:ascii="Arial" w:hAnsi="Arial" w:cs="Arial"/>
        </w:rPr>
        <w:t>s</w:t>
      </w:r>
      <w:r w:rsidR="00AB239E" w:rsidRPr="00AB239E">
        <w:rPr>
          <w:rFonts w:ascii="Arial" w:hAnsi="Arial" w:cs="Arial"/>
        </w:rPr>
        <w:t xml:space="preserve"> using </w:t>
      </w:r>
      <w:proofErr w:type="spellStart"/>
      <w:r w:rsidR="00AB239E" w:rsidRPr="00AB239E">
        <w:rPr>
          <w:rFonts w:ascii="Arial" w:hAnsi="Arial" w:cs="Arial"/>
        </w:rPr>
        <w:t>vRealize</w:t>
      </w:r>
      <w:proofErr w:type="spellEnd"/>
    </w:p>
    <w:p w14:paraId="5A937722" w14:textId="2A4E5628" w:rsidR="00A1715B" w:rsidRDefault="00A1715B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Maintained automated test workstations </w:t>
      </w:r>
      <w:r w:rsidR="005A3FF1">
        <w:rPr>
          <w:rFonts w:ascii="Arial" w:hAnsi="Arial" w:cs="Arial"/>
        </w:rPr>
        <w:t xml:space="preserve">used by teams in India and Romania </w:t>
      </w:r>
      <w:r>
        <w:rPr>
          <w:rFonts w:ascii="Arial" w:hAnsi="Arial" w:cs="Arial"/>
        </w:rPr>
        <w:t>and oversaw their virtualization</w:t>
      </w:r>
    </w:p>
    <w:p w14:paraId="61DD1E47" w14:textId="5CD96BDA" w:rsidR="00A1715B" w:rsidRPr="00AB239E" w:rsidRDefault="00A1715B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Updated QA environments on demand</w:t>
      </w:r>
    </w:p>
    <w:p w14:paraId="4449D487" w14:textId="66794AB6" w:rsidR="00672B97" w:rsidRPr="00467097" w:rsidRDefault="00EE4A25" w:rsidP="00D154E4">
      <w:pPr>
        <w:spacing w:after="0"/>
        <w:rPr>
          <w:rFonts w:ascii="Arial" w:hAnsi="Arial" w:cs="Arial"/>
          <w:sz w:val="24"/>
          <w:szCs w:val="24"/>
        </w:rPr>
      </w:pPr>
      <w:r w:rsidRPr="0050616B">
        <w:rPr>
          <w:rFonts w:ascii="Arial" w:hAnsi="Arial" w:cs="Arial"/>
          <w:b/>
          <w:sz w:val="24"/>
          <w:szCs w:val="24"/>
        </w:rPr>
        <w:t>Siemens Health</w:t>
      </w:r>
      <w:r>
        <w:rPr>
          <w:rFonts w:ascii="Arial" w:hAnsi="Arial" w:cs="Arial"/>
          <w:sz w:val="24"/>
          <w:szCs w:val="24"/>
        </w:rPr>
        <w:t>, Malvern, PA</w:t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  <w:t xml:space="preserve">      </w:t>
      </w:r>
      <w:r w:rsidR="004022F9">
        <w:rPr>
          <w:rFonts w:ascii="Arial" w:hAnsi="Arial" w:cs="Arial"/>
          <w:sz w:val="24"/>
          <w:szCs w:val="24"/>
        </w:rPr>
        <w:t xml:space="preserve">   </w:t>
      </w:r>
      <w:r w:rsidR="0050616B">
        <w:rPr>
          <w:rFonts w:ascii="Arial" w:hAnsi="Arial" w:cs="Arial"/>
          <w:sz w:val="24"/>
          <w:szCs w:val="24"/>
        </w:rPr>
        <w:t xml:space="preserve">2000 </w:t>
      </w:r>
      <w:r w:rsidR="00672B97">
        <w:rPr>
          <w:rFonts w:ascii="Arial" w:hAnsi="Arial" w:cs="Arial"/>
          <w:sz w:val="24"/>
          <w:szCs w:val="24"/>
        </w:rPr>
        <w:t>–</w:t>
      </w:r>
      <w:r w:rsidR="00F24D17">
        <w:rPr>
          <w:rFonts w:ascii="Arial" w:hAnsi="Arial" w:cs="Arial"/>
          <w:sz w:val="24"/>
          <w:szCs w:val="24"/>
        </w:rPr>
        <w:t xml:space="preserve"> </w:t>
      </w:r>
      <w:r w:rsidR="0050616B">
        <w:rPr>
          <w:rFonts w:ascii="Arial" w:hAnsi="Arial" w:cs="Arial"/>
          <w:sz w:val="24"/>
          <w:szCs w:val="24"/>
        </w:rPr>
        <w:t>2015</w:t>
      </w:r>
    </w:p>
    <w:p w14:paraId="48B8AECE" w14:textId="5EFB39AB" w:rsidR="0050616B" w:rsidRDefault="0050616B" w:rsidP="00467097">
      <w:pPr>
        <w:spacing w:after="120"/>
        <w:rPr>
          <w:rFonts w:ascii="Arial" w:hAnsi="Arial" w:cs="Arial"/>
          <w:b/>
          <w:sz w:val="24"/>
          <w:szCs w:val="24"/>
        </w:rPr>
      </w:pPr>
      <w:r w:rsidRPr="00617E6D">
        <w:rPr>
          <w:rFonts w:ascii="Arial" w:hAnsi="Arial" w:cs="Arial"/>
          <w:b/>
          <w:sz w:val="24"/>
          <w:szCs w:val="24"/>
        </w:rPr>
        <w:t>Systems Analyst IV, Document Management</w:t>
      </w:r>
    </w:p>
    <w:p w14:paraId="15C35156" w14:textId="5FC704EF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 xml:space="preserve">Introduced QA environment cloning process saving 40 hours of configuration </w:t>
      </w:r>
    </w:p>
    <w:p w14:paraId="0114145B" w14:textId="1B0A30E5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 xml:space="preserve">Improved software installation process reducing install times to less than 5 minutes </w:t>
      </w:r>
    </w:p>
    <w:p w14:paraId="7A5D9ECD" w14:textId="1577B927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 xml:space="preserve">Improved client documentation with focus on application installations and </w:t>
      </w:r>
    </w:p>
    <w:p w14:paraId="74A22411" w14:textId="0A9B2AFC" w:rsidR="00467097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>Contributed to moves through two configuration management tools</w:t>
      </w:r>
    </w:p>
    <w:p w14:paraId="7DCCAF21" w14:textId="49A4479E" w:rsidR="00E12968" w:rsidRDefault="00E12968" w:rsidP="00945544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Upgraded a total of over 100 clients </w:t>
      </w:r>
      <w:r w:rsidR="00A1715B">
        <w:rPr>
          <w:rFonts w:ascii="Arial" w:hAnsi="Arial" w:cs="Arial"/>
        </w:rPr>
        <w:t>in a production data center environment</w:t>
      </w:r>
    </w:p>
    <w:p w14:paraId="72575431" w14:textId="619642EC" w:rsidR="00E12968" w:rsidRPr="005A3FF1" w:rsidRDefault="00E12968" w:rsidP="005A3FF1">
      <w:pPr>
        <w:pStyle w:val="ListParagraph"/>
        <w:numPr>
          <w:ilvl w:val="0"/>
          <w:numId w:val="38"/>
        </w:numPr>
        <w:tabs>
          <w:tab w:val="left" w:pos="1590"/>
        </w:tabs>
        <w:spacing w:after="0"/>
        <w:rPr>
          <w:rFonts w:ascii="Arial" w:hAnsi="Arial" w:cs="Arial"/>
        </w:rPr>
      </w:pPr>
      <w:r w:rsidRPr="005A3FF1">
        <w:rPr>
          <w:rFonts w:ascii="Arial" w:hAnsi="Arial" w:cs="Arial"/>
        </w:rPr>
        <w:t xml:space="preserve">Applied server </w:t>
      </w:r>
      <w:r w:rsidR="00A1715B" w:rsidRPr="005A3FF1">
        <w:rPr>
          <w:rFonts w:ascii="Arial" w:hAnsi="Arial" w:cs="Arial"/>
        </w:rPr>
        <w:t xml:space="preserve">OS </w:t>
      </w:r>
      <w:r w:rsidRPr="005A3FF1">
        <w:rPr>
          <w:rFonts w:ascii="Arial" w:hAnsi="Arial" w:cs="Arial"/>
        </w:rPr>
        <w:t>patches and updated service pack</w:t>
      </w:r>
      <w:r w:rsidR="00A1715B" w:rsidRPr="005A3FF1">
        <w:rPr>
          <w:rFonts w:ascii="Arial" w:hAnsi="Arial" w:cs="Arial"/>
        </w:rPr>
        <w:t xml:space="preserve"> levels</w:t>
      </w:r>
    </w:p>
    <w:p w14:paraId="303DC416" w14:textId="77777777" w:rsidR="00E12968" w:rsidRPr="00AB239E" w:rsidRDefault="00E12968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Built p</w:t>
      </w:r>
      <w:r w:rsidRPr="00AB239E">
        <w:rPr>
          <w:rFonts w:ascii="Arial" w:hAnsi="Arial" w:cs="Arial"/>
        </w:rPr>
        <w:t xml:space="preserve">roduction level software and </w:t>
      </w:r>
      <w:r>
        <w:rPr>
          <w:rFonts w:ascii="Arial" w:hAnsi="Arial" w:cs="Arial"/>
        </w:rPr>
        <w:t xml:space="preserve">applied it to internal and </w:t>
      </w:r>
      <w:r w:rsidRPr="00AB239E">
        <w:rPr>
          <w:rFonts w:ascii="Arial" w:hAnsi="Arial" w:cs="Arial"/>
        </w:rPr>
        <w:t>client</w:t>
      </w:r>
      <w:r>
        <w:rPr>
          <w:rFonts w:ascii="Arial" w:hAnsi="Arial" w:cs="Arial"/>
        </w:rPr>
        <w:t xml:space="preserve"> environments</w:t>
      </w:r>
    </w:p>
    <w:p w14:paraId="305EE569" w14:textId="7F5E0084" w:rsidR="00E12968" w:rsidRDefault="00E12968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Analyzed </w:t>
      </w:r>
      <w:proofErr w:type="spellStart"/>
      <w:r w:rsidRPr="00AB239E">
        <w:rPr>
          <w:rFonts w:ascii="Arial" w:hAnsi="Arial" w:cs="Arial"/>
        </w:rPr>
        <w:t>BlackDuck</w:t>
      </w:r>
      <w:proofErr w:type="spellEnd"/>
      <w:r w:rsidRPr="00AB239E">
        <w:rPr>
          <w:rFonts w:ascii="Arial" w:hAnsi="Arial" w:cs="Arial"/>
        </w:rPr>
        <w:t xml:space="preserve"> scans </w:t>
      </w:r>
      <w:r>
        <w:rPr>
          <w:rFonts w:ascii="Arial" w:hAnsi="Arial" w:cs="Arial"/>
        </w:rPr>
        <w:t>for</w:t>
      </w:r>
      <w:r w:rsidRPr="00AB239E">
        <w:rPr>
          <w:rFonts w:ascii="Arial" w:hAnsi="Arial" w:cs="Arial"/>
        </w:rPr>
        <w:t xml:space="preserve"> use of Open Source</w:t>
      </w:r>
    </w:p>
    <w:p w14:paraId="5446BB1E" w14:textId="3D510A5A" w:rsidR="00A1715B" w:rsidRDefault="00A1715B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Maintained automated test workstations</w:t>
      </w:r>
      <w:r w:rsidR="005A3FF1">
        <w:rPr>
          <w:rFonts w:ascii="Arial" w:hAnsi="Arial" w:cs="Arial"/>
        </w:rPr>
        <w:t xml:space="preserve"> for team in India</w:t>
      </w:r>
    </w:p>
    <w:p w14:paraId="48DC6D35" w14:textId="3F374A0B" w:rsidR="00A1715B" w:rsidRPr="00A1715B" w:rsidRDefault="00A1715B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Updated QA environments on demand</w:t>
      </w:r>
    </w:p>
    <w:p w14:paraId="5AE98F98" w14:textId="0A0DEA0F" w:rsidR="00131B4F" w:rsidRPr="001374CD" w:rsidRDefault="00131B4F" w:rsidP="00D15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EDUCATION</w:t>
      </w:r>
    </w:p>
    <w:p w14:paraId="669B0D50" w14:textId="77777777" w:rsidR="00A52F18" w:rsidRDefault="00A52F18" w:rsidP="00A1715B">
      <w:pPr>
        <w:spacing w:after="0"/>
        <w:rPr>
          <w:rFonts w:ascii="Arial" w:hAnsi="Arial" w:cs="Arial"/>
        </w:rPr>
      </w:pPr>
    </w:p>
    <w:p w14:paraId="40C7621D" w14:textId="67CAB553" w:rsidR="00EE4A25" w:rsidRPr="00F21957" w:rsidRDefault="004022F9" w:rsidP="00A1715B">
      <w:pPr>
        <w:spacing w:after="0"/>
        <w:rPr>
          <w:rFonts w:ascii="Arial" w:hAnsi="Arial" w:cs="Arial"/>
        </w:rPr>
      </w:pPr>
      <w:r w:rsidRPr="00F21957">
        <w:rPr>
          <w:rFonts w:ascii="Arial" w:hAnsi="Arial" w:cs="Arial"/>
        </w:rPr>
        <w:t>Haverford College, Haverford, PA</w:t>
      </w:r>
    </w:p>
    <w:p w14:paraId="1C4D4EA7" w14:textId="2B7D4005" w:rsidR="00863259" w:rsidRPr="004022F9" w:rsidRDefault="004022F9" w:rsidP="00EE4A25">
      <w:pPr>
        <w:rPr>
          <w:rFonts w:ascii="Arial" w:hAnsi="Arial" w:cs="Arial"/>
          <w:i/>
          <w:sz w:val="24"/>
          <w:szCs w:val="24"/>
        </w:rPr>
      </w:pPr>
      <w:r w:rsidRPr="004022F9">
        <w:rPr>
          <w:rFonts w:ascii="Arial" w:hAnsi="Arial" w:cs="Arial"/>
          <w:i/>
          <w:sz w:val="24"/>
          <w:szCs w:val="24"/>
        </w:rPr>
        <w:t>Bachelor of Arts</w:t>
      </w:r>
    </w:p>
    <w:sectPr w:rsidR="00863259" w:rsidRPr="004022F9" w:rsidSect="00FB32D0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46AEDE" w14:textId="77777777" w:rsidR="00221452" w:rsidRDefault="00221452">
      <w:pPr>
        <w:spacing w:after="0"/>
      </w:pPr>
      <w:r>
        <w:separator/>
      </w:r>
    </w:p>
  </w:endnote>
  <w:endnote w:type="continuationSeparator" w:id="0">
    <w:p w14:paraId="03A86F59" w14:textId="77777777" w:rsidR="00221452" w:rsidRDefault="002214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59E51" w14:textId="2C8E7B23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F113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BA31F6" w14:textId="77777777" w:rsidR="00221452" w:rsidRDefault="00221452">
      <w:pPr>
        <w:spacing w:after="0"/>
      </w:pPr>
      <w:r>
        <w:separator/>
      </w:r>
    </w:p>
  </w:footnote>
  <w:footnote w:type="continuationSeparator" w:id="0">
    <w:p w14:paraId="315B9191" w14:textId="77777777" w:rsidR="00221452" w:rsidRDefault="002214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EF5E60"/>
    <w:multiLevelType w:val="hybridMultilevel"/>
    <w:tmpl w:val="8B547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5625C3"/>
    <w:multiLevelType w:val="hybridMultilevel"/>
    <w:tmpl w:val="C80ADF16"/>
    <w:lvl w:ilvl="0" w:tplc="F7E0FD50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148DF7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554A87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9F76E87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66D453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5" w:tplc="9F40C6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6" w:tplc="7988B21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D534E9D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8" w:tplc="35BE0B8E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</w:abstractNum>
  <w:abstractNum w:abstractNumId="15" w15:restartNumberingAfterBreak="0">
    <w:nsid w:val="19A2208F"/>
    <w:multiLevelType w:val="hybridMultilevel"/>
    <w:tmpl w:val="D082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133790"/>
    <w:multiLevelType w:val="hybridMultilevel"/>
    <w:tmpl w:val="9AE0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26AE2"/>
    <w:multiLevelType w:val="hybridMultilevel"/>
    <w:tmpl w:val="5CEC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A55148"/>
    <w:multiLevelType w:val="hybridMultilevel"/>
    <w:tmpl w:val="034E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126AD"/>
    <w:multiLevelType w:val="hybridMultilevel"/>
    <w:tmpl w:val="931E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A6A5B2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BEF0D2C"/>
    <w:multiLevelType w:val="hybridMultilevel"/>
    <w:tmpl w:val="1752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27E42"/>
    <w:multiLevelType w:val="hybridMultilevel"/>
    <w:tmpl w:val="F1EE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3601C1"/>
    <w:multiLevelType w:val="hybridMultilevel"/>
    <w:tmpl w:val="F03E1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87B2855"/>
    <w:multiLevelType w:val="hybridMultilevel"/>
    <w:tmpl w:val="F5DA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E76FEA"/>
    <w:multiLevelType w:val="hybridMultilevel"/>
    <w:tmpl w:val="6C9E4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F6463A"/>
    <w:multiLevelType w:val="hybridMultilevel"/>
    <w:tmpl w:val="BCC4312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5E7D1FAB"/>
    <w:multiLevelType w:val="hybridMultilevel"/>
    <w:tmpl w:val="3CF05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311286"/>
    <w:multiLevelType w:val="hybridMultilevel"/>
    <w:tmpl w:val="986A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47CBC"/>
    <w:multiLevelType w:val="hybridMultilevel"/>
    <w:tmpl w:val="0EB80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5" w15:restartNumberingAfterBreak="0">
    <w:nsid w:val="6EBC7706"/>
    <w:multiLevelType w:val="hybridMultilevel"/>
    <w:tmpl w:val="D05E4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19F387B"/>
    <w:multiLevelType w:val="hybridMultilevel"/>
    <w:tmpl w:val="035E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D6831"/>
    <w:multiLevelType w:val="hybridMultilevel"/>
    <w:tmpl w:val="B91E3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610F62"/>
    <w:multiLevelType w:val="hybridMultilevel"/>
    <w:tmpl w:val="947C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24DF0"/>
    <w:multiLevelType w:val="hybridMultilevel"/>
    <w:tmpl w:val="9056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5E639C"/>
    <w:multiLevelType w:val="hybridMultilevel"/>
    <w:tmpl w:val="3D7C2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6"/>
  </w:num>
  <w:num w:numId="16">
    <w:abstractNumId w:val="13"/>
  </w:num>
  <w:num w:numId="17">
    <w:abstractNumId w:val="22"/>
  </w:num>
  <w:num w:numId="18">
    <w:abstractNumId w:val="10"/>
  </w:num>
  <w:num w:numId="19">
    <w:abstractNumId w:val="36"/>
  </w:num>
  <w:num w:numId="20">
    <w:abstractNumId w:val="27"/>
  </w:num>
  <w:num w:numId="21">
    <w:abstractNumId w:val="12"/>
  </w:num>
  <w:num w:numId="22">
    <w:abstractNumId w:val="19"/>
  </w:num>
  <w:num w:numId="23">
    <w:abstractNumId w:val="34"/>
  </w:num>
  <w:num w:numId="24">
    <w:abstractNumId w:val="17"/>
  </w:num>
  <w:num w:numId="25">
    <w:abstractNumId w:val="30"/>
  </w:num>
  <w:num w:numId="26">
    <w:abstractNumId w:val="15"/>
  </w:num>
  <w:num w:numId="27">
    <w:abstractNumId w:val="23"/>
  </w:num>
  <w:num w:numId="28">
    <w:abstractNumId w:val="21"/>
  </w:num>
  <w:num w:numId="29">
    <w:abstractNumId w:val="37"/>
  </w:num>
  <w:num w:numId="30">
    <w:abstractNumId w:val="14"/>
  </w:num>
  <w:num w:numId="31">
    <w:abstractNumId w:val="32"/>
  </w:num>
  <w:num w:numId="32">
    <w:abstractNumId w:val="29"/>
  </w:num>
  <w:num w:numId="33">
    <w:abstractNumId w:val="16"/>
  </w:num>
  <w:num w:numId="34">
    <w:abstractNumId w:val="20"/>
  </w:num>
  <w:num w:numId="35">
    <w:abstractNumId w:val="28"/>
  </w:num>
  <w:num w:numId="36">
    <w:abstractNumId w:val="35"/>
  </w:num>
  <w:num w:numId="37">
    <w:abstractNumId w:val="39"/>
  </w:num>
  <w:num w:numId="38">
    <w:abstractNumId w:val="33"/>
  </w:num>
  <w:num w:numId="39">
    <w:abstractNumId w:val="40"/>
  </w:num>
  <w:num w:numId="40">
    <w:abstractNumId w:val="25"/>
  </w:num>
  <w:num w:numId="41">
    <w:abstractNumId w:val="11"/>
  </w:num>
  <w:num w:numId="42">
    <w:abstractNumId w:val="41"/>
  </w:num>
  <w:num w:numId="43">
    <w:abstractNumId w:val="31"/>
  </w:num>
  <w:num w:numId="44">
    <w:abstractNumId w:val="38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77"/>
    <w:rsid w:val="000518B6"/>
    <w:rsid w:val="00063ED6"/>
    <w:rsid w:val="000A4F59"/>
    <w:rsid w:val="000A7F48"/>
    <w:rsid w:val="000C37B6"/>
    <w:rsid w:val="000E5A26"/>
    <w:rsid w:val="00131B4F"/>
    <w:rsid w:val="001374CD"/>
    <w:rsid w:val="00141A4C"/>
    <w:rsid w:val="00160164"/>
    <w:rsid w:val="00181DD6"/>
    <w:rsid w:val="001861E5"/>
    <w:rsid w:val="00187CD7"/>
    <w:rsid w:val="001975C0"/>
    <w:rsid w:val="001B29CF"/>
    <w:rsid w:val="001D61D8"/>
    <w:rsid w:val="002073EB"/>
    <w:rsid w:val="00221452"/>
    <w:rsid w:val="002570C8"/>
    <w:rsid w:val="00257A4E"/>
    <w:rsid w:val="0028220F"/>
    <w:rsid w:val="0028701B"/>
    <w:rsid w:val="002C7D3E"/>
    <w:rsid w:val="00302007"/>
    <w:rsid w:val="0034279E"/>
    <w:rsid w:val="00356C14"/>
    <w:rsid w:val="00382529"/>
    <w:rsid w:val="003834E7"/>
    <w:rsid w:val="003A5477"/>
    <w:rsid w:val="004022F9"/>
    <w:rsid w:val="00411686"/>
    <w:rsid w:val="00424415"/>
    <w:rsid w:val="00453EF7"/>
    <w:rsid w:val="00467097"/>
    <w:rsid w:val="0047066E"/>
    <w:rsid w:val="00496722"/>
    <w:rsid w:val="004C03E0"/>
    <w:rsid w:val="004F1133"/>
    <w:rsid w:val="0050616B"/>
    <w:rsid w:val="00522F83"/>
    <w:rsid w:val="00535E0C"/>
    <w:rsid w:val="00546519"/>
    <w:rsid w:val="005A136A"/>
    <w:rsid w:val="005A3888"/>
    <w:rsid w:val="005A3FF1"/>
    <w:rsid w:val="005B10A5"/>
    <w:rsid w:val="005B33D1"/>
    <w:rsid w:val="005D4AB5"/>
    <w:rsid w:val="005E21A6"/>
    <w:rsid w:val="005F0CC3"/>
    <w:rsid w:val="00611D1D"/>
    <w:rsid w:val="00617B26"/>
    <w:rsid w:val="00617E6D"/>
    <w:rsid w:val="006270A9"/>
    <w:rsid w:val="006412E1"/>
    <w:rsid w:val="00672B97"/>
    <w:rsid w:val="00675956"/>
    <w:rsid w:val="00681034"/>
    <w:rsid w:val="00682DA5"/>
    <w:rsid w:val="006C47D8"/>
    <w:rsid w:val="006E3A8F"/>
    <w:rsid w:val="006F1874"/>
    <w:rsid w:val="007135E6"/>
    <w:rsid w:val="00713D74"/>
    <w:rsid w:val="007212EF"/>
    <w:rsid w:val="00754A7A"/>
    <w:rsid w:val="00816216"/>
    <w:rsid w:val="0085496E"/>
    <w:rsid w:val="008549B3"/>
    <w:rsid w:val="00863259"/>
    <w:rsid w:val="0087734B"/>
    <w:rsid w:val="008A350E"/>
    <w:rsid w:val="008B1515"/>
    <w:rsid w:val="008B1645"/>
    <w:rsid w:val="008B2FAB"/>
    <w:rsid w:val="008D041A"/>
    <w:rsid w:val="008D0835"/>
    <w:rsid w:val="00943AA7"/>
    <w:rsid w:val="00945544"/>
    <w:rsid w:val="009606B2"/>
    <w:rsid w:val="00981039"/>
    <w:rsid w:val="009A4CBA"/>
    <w:rsid w:val="009D48A8"/>
    <w:rsid w:val="009D5933"/>
    <w:rsid w:val="009E68B8"/>
    <w:rsid w:val="00A1715B"/>
    <w:rsid w:val="00A52F18"/>
    <w:rsid w:val="00A7283F"/>
    <w:rsid w:val="00A816BD"/>
    <w:rsid w:val="00AB0E08"/>
    <w:rsid w:val="00AB239E"/>
    <w:rsid w:val="00AB3E42"/>
    <w:rsid w:val="00AE3DAC"/>
    <w:rsid w:val="00B27FAF"/>
    <w:rsid w:val="00B75D87"/>
    <w:rsid w:val="00B763C9"/>
    <w:rsid w:val="00B80724"/>
    <w:rsid w:val="00BD768D"/>
    <w:rsid w:val="00BD77F7"/>
    <w:rsid w:val="00C03536"/>
    <w:rsid w:val="00C04A22"/>
    <w:rsid w:val="00C20908"/>
    <w:rsid w:val="00C3460F"/>
    <w:rsid w:val="00C61F8E"/>
    <w:rsid w:val="00CA48C6"/>
    <w:rsid w:val="00CC1749"/>
    <w:rsid w:val="00CE3696"/>
    <w:rsid w:val="00CF2F40"/>
    <w:rsid w:val="00D12A2B"/>
    <w:rsid w:val="00D154E4"/>
    <w:rsid w:val="00D23855"/>
    <w:rsid w:val="00D26FA4"/>
    <w:rsid w:val="00D875EF"/>
    <w:rsid w:val="00D909FE"/>
    <w:rsid w:val="00D96427"/>
    <w:rsid w:val="00DF71C1"/>
    <w:rsid w:val="00E04FF1"/>
    <w:rsid w:val="00E12968"/>
    <w:rsid w:val="00E44ED2"/>
    <w:rsid w:val="00E821C6"/>
    <w:rsid w:val="00E83E4B"/>
    <w:rsid w:val="00EA687C"/>
    <w:rsid w:val="00EB7956"/>
    <w:rsid w:val="00EC3D14"/>
    <w:rsid w:val="00EE15FB"/>
    <w:rsid w:val="00EE4A25"/>
    <w:rsid w:val="00F10338"/>
    <w:rsid w:val="00F15E29"/>
    <w:rsid w:val="00F21957"/>
    <w:rsid w:val="00F24D17"/>
    <w:rsid w:val="00F63BEA"/>
    <w:rsid w:val="00FB32D0"/>
    <w:rsid w:val="00FD4B8E"/>
    <w:rsid w:val="00F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840AF"/>
  <w15:chartTrackingRefBased/>
  <w15:docId w15:val="{0B61B6DD-EBCC-4228-990F-BD953503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981039"/>
    <w:pPr>
      <w:spacing w:after="160" w:line="259" w:lineRule="auto"/>
      <w:ind w:left="720"/>
      <w:contextualSpacing/>
    </w:pPr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tephenfairbroth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fai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302B8-3C66-4E4B-896B-F4D6819C3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6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 Fairbrother</dc:creator>
  <cp:keywords/>
  <cp:lastModifiedBy>Stephen Fairbrother</cp:lastModifiedBy>
  <cp:revision>7</cp:revision>
  <cp:lastPrinted>2016-11-10T12:01:00Z</cp:lastPrinted>
  <dcterms:created xsi:type="dcterms:W3CDTF">2017-03-02T19:26:00Z</dcterms:created>
  <dcterms:modified xsi:type="dcterms:W3CDTF">2017-06-09T12:50:00Z</dcterms:modified>
  <cp:version/>
</cp:coreProperties>
</file>